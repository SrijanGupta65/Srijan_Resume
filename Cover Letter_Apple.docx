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Your Name"/>
        <w:tag w:val="Your Name"/>
        <w:id w:val="1760865497"/>
        <w:placeholder>
          <w:docPart w:val="F9F6D3EFA7E9DE4E921E48487A57764D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544FCA2" w14:textId="26A71E7E" w:rsidR="00AC6117" w:rsidRDefault="001529F4">
          <w:pPr>
            <w:pStyle w:val="Name"/>
          </w:pPr>
          <w:r>
            <w:t>Srijan Gupta</w:t>
          </w:r>
        </w:p>
      </w:sdtContent>
    </w:sdt>
    <w:p w14:paraId="129C8FB2" w14:textId="4537513D" w:rsidR="00F72272" w:rsidRDefault="001529F4">
      <w:pPr>
        <w:pStyle w:val="SenderContactInfo"/>
      </w:pPr>
      <w:r w:rsidRPr="002F0FC2">
        <w:rPr>
          <w:rFonts w:ascii="Times New Roman" w:hAnsi="Times New Roman" w:cs="Times New Roman"/>
        </w:rPr>
        <w:t xml:space="preserve">Bellevue, WA 98005  </w:t>
      </w:r>
      <w:r>
        <w:rPr>
          <w:rFonts w:ascii="Times New Roman" w:hAnsi="Times New Roman" w:cs="Times New Roman"/>
        </w:rPr>
        <w:t xml:space="preserve"> </w:t>
      </w:r>
      <w:r w:rsidR="0048751C">
        <w:t xml:space="preserve"> | </w:t>
      </w:r>
      <w:r>
        <w:t>425-326-2407</w:t>
      </w:r>
      <w:r w:rsidR="0048751C">
        <w:t xml:space="preserve"> | </w:t>
      </w:r>
      <w:r>
        <w:t>Sguptasr65@gmail.com</w:t>
      </w:r>
    </w:p>
    <w:p w14:paraId="1B416606" w14:textId="58BC2B92" w:rsidR="00F72272" w:rsidRDefault="001529F4">
      <w:pPr>
        <w:pStyle w:val="Date"/>
      </w:pPr>
      <w:r>
        <w:t>Jun 10, 2025</w:t>
      </w:r>
    </w:p>
    <w:sdt>
      <w:sdtPr>
        <w:alias w:val="Enter Recipient Name:"/>
        <w:tag w:val="Enter Recipient Name:"/>
        <w:id w:val="696896679"/>
        <w:placeholder>
          <w:docPart w:val="356E1704FDD6D4438BB50BD262E36CF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36F3BD29" w14:textId="3160C90F" w:rsidR="0048751C" w:rsidRDefault="001529F4">
          <w:pPr>
            <w:pStyle w:val="RecipientContactInfo"/>
          </w:pPr>
          <w:r>
            <w:t>Hiring Manager</w:t>
          </w:r>
        </w:p>
      </w:sdtContent>
    </w:sdt>
    <w:p w14:paraId="3FACA496" w14:textId="40873E79" w:rsidR="00F72272" w:rsidRDefault="001529F4">
      <w:pPr>
        <w:pStyle w:val="RecipientContactInfo"/>
      </w:pPr>
      <w:r w:rsidRPr="002F0FC2">
        <w:rPr>
          <w:rFonts w:ascii="Times New Roman" w:hAnsi="Times New Roman" w:cs="Times New Roman"/>
        </w:rPr>
        <w:t>Machine Learning &amp; AI Internship</w:t>
      </w:r>
      <w:r>
        <w:rPr>
          <w:rFonts w:ascii="Times New Roman" w:hAnsi="Times New Roman" w:cs="Times New Roman"/>
        </w:rPr>
        <w:t xml:space="preserve"> </w:t>
      </w:r>
      <w:r w:rsidRPr="0044757D">
        <w:rPr>
          <w:rFonts w:ascii="Times New Roman" w:eastAsia="Times New Roman" w:hAnsi="Times New Roman" w:cs="Times New Roman"/>
        </w:rPr>
        <w:t>(</w:t>
      </w:r>
      <w:r w:rsidRPr="002F0FC2">
        <w:rPr>
          <w:rFonts w:ascii="Times New Roman" w:eastAsia="Times New Roman" w:hAnsi="Times New Roman" w:cs="Times New Roman"/>
        </w:rPr>
        <w:t>Role number</w:t>
      </w:r>
      <w:r w:rsidRPr="0044757D">
        <w:rPr>
          <w:rFonts w:ascii="Times New Roman" w:eastAsia="Times New Roman" w:hAnsi="Times New Roman" w:cs="Times New Roman"/>
        </w:rPr>
        <w:t>: 200606</w:t>
      </w:r>
      <w:r>
        <w:rPr>
          <w:rFonts w:ascii="Times New Roman" w:eastAsia="Times New Roman" w:hAnsi="Times New Roman" w:cs="Times New Roman"/>
        </w:rPr>
        <w:t>469</w:t>
      </w:r>
      <w:r w:rsidRPr="0044757D">
        <w:rPr>
          <w:rFonts w:ascii="Times New Roman" w:eastAsia="Times New Roman" w:hAnsi="Times New Roman" w:cs="Times New Roman"/>
        </w:rPr>
        <w:t>)</w:t>
      </w:r>
    </w:p>
    <w:p w14:paraId="5D32EE66" w14:textId="6B709C61" w:rsidR="0048751C" w:rsidRDefault="001529F4">
      <w:pPr>
        <w:pStyle w:val="RecipientContactInfo"/>
      </w:pPr>
      <w:r>
        <w:t>Apple Inc.</w:t>
      </w:r>
    </w:p>
    <w:p w14:paraId="05F0AC14" w14:textId="020E383F" w:rsidR="0048751C" w:rsidRDefault="0048751C">
      <w:pPr>
        <w:pStyle w:val="RecipientContactInfo"/>
      </w:pPr>
    </w:p>
    <w:p w14:paraId="7862540E" w14:textId="07919E44" w:rsidR="00F72272" w:rsidRDefault="0048751C" w:rsidP="001529F4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671C3043D06FEA4FA4C037240E535BB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1529F4">
            <w:t>Hiring Manager</w:t>
          </w:r>
        </w:sdtContent>
      </w:sdt>
      <w:r>
        <w:t>:</w:t>
      </w:r>
    </w:p>
    <w:p w14:paraId="48D20050" w14:textId="3F1812CE" w:rsidR="001529F4" w:rsidRPr="0044757D" w:rsidRDefault="001529F4" w:rsidP="001529F4">
      <w:r w:rsidRPr="0044757D">
        <w:t>I am really excited to apply for the Machine Learning</w:t>
      </w:r>
      <w:r w:rsidRPr="001529F4">
        <w:t>/</w:t>
      </w:r>
      <w:r w:rsidRPr="0044757D">
        <w:t xml:space="preserve">AI </w:t>
      </w:r>
      <w:r w:rsidRPr="001529F4">
        <w:t>i</w:t>
      </w:r>
      <w:r w:rsidRPr="0044757D">
        <w:t>nternship (</w:t>
      </w:r>
      <w:r w:rsidRPr="001529F4">
        <w:t>Role number</w:t>
      </w:r>
      <w:r w:rsidRPr="0044757D">
        <w:t>: 200606</w:t>
      </w:r>
      <w:r w:rsidRPr="001529F4">
        <w:t>469</w:t>
      </w:r>
      <w:r w:rsidRPr="0044757D">
        <w:t xml:space="preserve">) at Apple. In </w:t>
      </w:r>
      <w:r w:rsidRPr="001529F4">
        <w:t>my summer internship</w:t>
      </w:r>
      <w:r w:rsidRPr="0044757D">
        <w:t xml:space="preserve">, </w:t>
      </w:r>
      <w:r w:rsidRPr="001529F4">
        <w:t>my job was to</w:t>
      </w:r>
      <w:r w:rsidRPr="0044757D">
        <w:t xml:space="preserve"> develop</w:t>
      </w:r>
      <w:r w:rsidRPr="001529F4">
        <w:t xml:space="preserve"> AI agents that optimize workflow decisions, detect anomalies, and improve observability. </w:t>
      </w:r>
      <w:r w:rsidRPr="0044757D">
        <w:t xml:space="preserve">That hands-on experience makes me an ideal candidate to contribute </w:t>
      </w:r>
      <w:r w:rsidRPr="001529F4">
        <w:t>t</w:t>
      </w:r>
      <w:r w:rsidRPr="0044757D">
        <w:t>o Apple’s AI</w:t>
      </w:r>
      <w:r w:rsidRPr="001529F4">
        <w:t>/</w:t>
      </w:r>
      <w:r w:rsidRPr="0044757D">
        <w:t>ML initiatives.</w:t>
      </w:r>
    </w:p>
    <w:p w14:paraId="3B62D10F" w14:textId="77777777" w:rsidR="001529F4" w:rsidRPr="001529F4" w:rsidRDefault="001529F4" w:rsidP="001529F4">
      <w:r w:rsidRPr="0044757D">
        <w:t xml:space="preserve">My studies at the University of Washington have </w:t>
      </w:r>
      <w:r w:rsidRPr="001529F4">
        <w:t xml:space="preserve">also </w:t>
      </w:r>
      <w:r w:rsidRPr="0044757D">
        <w:t xml:space="preserve">given me a </w:t>
      </w:r>
      <w:r w:rsidRPr="001529F4">
        <w:t>strong research foundation, especially because of its research driven studies. Through coursework in Computer Science, I learned to develop applications efficiently, and Informatics taught me to bring a user-centered approach to my development. Additionally, I’ve planned an advanced Machine Learning course in the fall at the University of Washington, which will deepen my knowledge about probabilistic models, hands-on deployment best practices, and further my experience with ML libraries.</w:t>
      </w:r>
    </w:p>
    <w:p w14:paraId="79523E54" w14:textId="5CB35F1A" w:rsidR="001529F4" w:rsidRDefault="001529F4" w:rsidP="001529F4">
      <w:r w:rsidRPr="0044757D">
        <w:t>Thank you for considering my application. I’m eager to bring my experience</w:t>
      </w:r>
      <w:r w:rsidRPr="001529F4">
        <w:t>s</w:t>
      </w:r>
      <w:r w:rsidRPr="0044757D">
        <w:t xml:space="preserve">, </w:t>
      </w:r>
      <w:r w:rsidRPr="001529F4">
        <w:t xml:space="preserve">and </w:t>
      </w:r>
      <w:r w:rsidRPr="0044757D">
        <w:t>strong technical foundation</w:t>
      </w:r>
      <w:r w:rsidRPr="001529F4">
        <w:t xml:space="preserve"> </w:t>
      </w:r>
      <w:r w:rsidRPr="0044757D">
        <w:t xml:space="preserve">to Apple’s AIML team. I look forward to the opportunity to discuss how I can </w:t>
      </w:r>
      <w:r w:rsidRPr="001529F4">
        <w:t>contribute meaningfully</w:t>
      </w:r>
      <w:r w:rsidRPr="0044757D">
        <w:t xml:space="preserve"> at Apple.</w:t>
      </w:r>
    </w:p>
    <w:p w14:paraId="77397CD1" w14:textId="73765A9B" w:rsidR="001529F4" w:rsidRPr="0044757D" w:rsidRDefault="001529F4" w:rsidP="001529F4">
      <w:sdt>
        <w:sdtPr>
          <w:alias w:val="Enter closing:"/>
          <w:tag w:val="Enter closing:"/>
          <w:id w:val="-278875100"/>
          <w:placeholder>
            <w:docPart w:val="3CBDCBE27F5C85428B30E01649A6A7D6"/>
          </w:placeholder>
          <w:temporary/>
          <w:showingPlcHdr/>
          <w15:appearance w15:val="hidden"/>
        </w:sdtPr>
        <w:sdtContent>
          <w:r>
            <w:t>Sincerely,</w:t>
          </w:r>
        </w:sdtContent>
      </w:sdt>
    </w:p>
    <w:p w14:paraId="7293DEE4" w14:textId="4D5173BD" w:rsidR="00BC467A" w:rsidRDefault="00000000" w:rsidP="00AC6117">
      <w:pPr>
        <w:pStyle w:val="Signature"/>
      </w:pPr>
      <w:sdt>
        <w:sdtPr>
          <w:alias w:val="Your Name"/>
          <w:tag w:val="Your Name"/>
          <w:id w:val="1111709258"/>
          <w:placeholder>
            <w:docPart w:val="1D397E331337FF4F82E1A9B33D34D320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="001529F4">
            <w:t>Srijan Gupta</w:t>
          </w:r>
        </w:sdtContent>
      </w:sdt>
    </w:p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3C758" w14:textId="77777777" w:rsidR="00933694" w:rsidRDefault="00933694">
      <w:pPr>
        <w:spacing w:after="0" w:line="240" w:lineRule="auto"/>
      </w:pPr>
      <w:r>
        <w:separator/>
      </w:r>
    </w:p>
  </w:endnote>
  <w:endnote w:type="continuationSeparator" w:id="0">
    <w:p w14:paraId="796CB6D7" w14:textId="77777777" w:rsidR="00933694" w:rsidRDefault="0093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CA183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B8ED0" w14:textId="77777777" w:rsidR="00933694" w:rsidRDefault="00933694">
      <w:pPr>
        <w:spacing w:after="0" w:line="240" w:lineRule="auto"/>
      </w:pPr>
      <w:r>
        <w:separator/>
      </w:r>
    </w:p>
  </w:footnote>
  <w:footnote w:type="continuationSeparator" w:id="0">
    <w:p w14:paraId="45AC5C31" w14:textId="77777777" w:rsidR="00933694" w:rsidRDefault="00933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F3C3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0007D2E" wp14:editId="5DCF44D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F6B9376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9A7E9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910B53" wp14:editId="1E6C6ED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81260CE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964754">
    <w:abstractNumId w:val="9"/>
  </w:num>
  <w:num w:numId="2" w16cid:durableId="1436823773">
    <w:abstractNumId w:val="7"/>
  </w:num>
  <w:num w:numId="3" w16cid:durableId="1649818832">
    <w:abstractNumId w:val="6"/>
  </w:num>
  <w:num w:numId="4" w16cid:durableId="1608348769">
    <w:abstractNumId w:val="5"/>
  </w:num>
  <w:num w:numId="5" w16cid:durableId="486632896">
    <w:abstractNumId w:val="4"/>
  </w:num>
  <w:num w:numId="6" w16cid:durableId="1868173603">
    <w:abstractNumId w:val="8"/>
  </w:num>
  <w:num w:numId="7" w16cid:durableId="988292459">
    <w:abstractNumId w:val="3"/>
  </w:num>
  <w:num w:numId="8" w16cid:durableId="500970946">
    <w:abstractNumId w:val="2"/>
  </w:num>
  <w:num w:numId="9" w16cid:durableId="557596514">
    <w:abstractNumId w:val="1"/>
  </w:num>
  <w:num w:numId="10" w16cid:durableId="154390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F4"/>
    <w:rsid w:val="001529F4"/>
    <w:rsid w:val="00251664"/>
    <w:rsid w:val="003F5321"/>
    <w:rsid w:val="0048751C"/>
    <w:rsid w:val="00501646"/>
    <w:rsid w:val="00775AFB"/>
    <w:rsid w:val="008076A4"/>
    <w:rsid w:val="00933694"/>
    <w:rsid w:val="00AA77E8"/>
    <w:rsid w:val="00AB120B"/>
    <w:rsid w:val="00AC6117"/>
    <w:rsid w:val="00BC467A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54EF6"/>
  <w15:chartTrackingRefBased/>
  <w15:docId w15:val="{EC941523-FC9A-E245-80E9-47558ED4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rijangupta/Library/Containers/com.microsoft.Word/Data/Library/Application%20Support/Microsoft/Office/16.0/DTS/en-US%7b91B75973-F419-1443-9087-81F8854EE3D5%7d/%7b1AC3C94F-4BAC-4549-B2BB-C5A6D24CFE65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F6D3EFA7E9DE4E921E48487A577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46E14-3172-8B42-9ABC-A0C6B0EFF0CF}"/>
      </w:docPartPr>
      <w:docPartBody>
        <w:p w:rsidR="00000000" w:rsidRDefault="00000000">
          <w:pPr>
            <w:pStyle w:val="F9F6D3EFA7E9DE4E921E48487A57764D"/>
          </w:pPr>
          <w:r>
            <w:t>Your Name</w:t>
          </w:r>
        </w:p>
      </w:docPartBody>
    </w:docPart>
    <w:docPart>
      <w:docPartPr>
        <w:name w:val="356E1704FDD6D4438BB50BD262E36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2DAF2-3DA1-1E47-A9B7-7CE027882300}"/>
      </w:docPartPr>
      <w:docPartBody>
        <w:p w:rsidR="00000000" w:rsidRDefault="00000000">
          <w:pPr>
            <w:pStyle w:val="356E1704FDD6D4438BB50BD262E36CFF"/>
          </w:pPr>
          <w:r>
            <w:t>Recipient</w:t>
          </w:r>
        </w:p>
      </w:docPartBody>
    </w:docPart>
    <w:docPart>
      <w:docPartPr>
        <w:name w:val="671C3043D06FEA4FA4C037240E53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1A16F-58CB-F847-843A-988527347B56}"/>
      </w:docPartPr>
      <w:docPartBody>
        <w:p w:rsidR="00000000" w:rsidRDefault="00000000">
          <w:pPr>
            <w:pStyle w:val="671C3043D06FEA4FA4C037240E535BB8"/>
          </w:pPr>
          <w:r>
            <w:t>Recipient</w:t>
          </w:r>
        </w:p>
      </w:docPartBody>
    </w:docPart>
    <w:docPart>
      <w:docPartPr>
        <w:name w:val="1D397E331337FF4F82E1A9B33D34D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D7945-F730-854D-AC0B-AB67EC99C4F2}"/>
      </w:docPartPr>
      <w:docPartBody>
        <w:p w:rsidR="00000000" w:rsidRDefault="00000000">
          <w:pPr>
            <w:pStyle w:val="1D397E331337FF4F82E1A9B33D34D320"/>
          </w:pPr>
          <w:r>
            <w:t>Your Name</w:t>
          </w:r>
        </w:p>
      </w:docPartBody>
    </w:docPart>
    <w:docPart>
      <w:docPartPr>
        <w:name w:val="3CBDCBE27F5C85428B30E01649A6A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1043A-D183-C448-B734-B750A2FD4E2B}"/>
      </w:docPartPr>
      <w:docPartBody>
        <w:p w:rsidR="00000000" w:rsidRDefault="008F46B2" w:rsidP="008F46B2">
          <w:pPr>
            <w:pStyle w:val="3CBDCBE27F5C85428B30E01649A6A7D6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B2"/>
    <w:rsid w:val="008076A4"/>
    <w:rsid w:val="008F46B2"/>
    <w:rsid w:val="00A4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F6D3EFA7E9DE4E921E48487A57764D">
    <w:name w:val="F9F6D3EFA7E9DE4E921E48487A57764D"/>
  </w:style>
  <w:style w:type="paragraph" w:customStyle="1" w:styleId="77BE6533DD65E640BF651D5E63DDF069">
    <w:name w:val="77BE6533DD65E640BF651D5E63DDF069"/>
  </w:style>
  <w:style w:type="paragraph" w:customStyle="1" w:styleId="D635C32D7AC607468AF84EAFF1B21649">
    <w:name w:val="D635C32D7AC607468AF84EAFF1B21649"/>
  </w:style>
  <w:style w:type="paragraph" w:customStyle="1" w:styleId="B776A37814800546BC9C49B92724B725">
    <w:name w:val="B776A37814800546BC9C49B92724B725"/>
  </w:style>
  <w:style w:type="paragraph" w:customStyle="1" w:styleId="C60C19E4D6741543940250318E2E8BC8">
    <w:name w:val="C60C19E4D6741543940250318E2E8BC8"/>
  </w:style>
  <w:style w:type="paragraph" w:customStyle="1" w:styleId="356E1704FDD6D4438BB50BD262E36CFF">
    <w:name w:val="356E1704FDD6D4438BB50BD262E36CFF"/>
  </w:style>
  <w:style w:type="paragraph" w:customStyle="1" w:styleId="7F1B15492D4EC84D91578CB15CE45093">
    <w:name w:val="7F1B15492D4EC84D91578CB15CE45093"/>
  </w:style>
  <w:style w:type="paragraph" w:customStyle="1" w:styleId="4675FC7130BD194D9C73DE7DFF8A55CE">
    <w:name w:val="4675FC7130BD194D9C73DE7DFF8A55CE"/>
  </w:style>
  <w:style w:type="paragraph" w:customStyle="1" w:styleId="D17F9F04E879B34381C63978BE11F712">
    <w:name w:val="D17F9F04E879B34381C63978BE11F712"/>
  </w:style>
  <w:style w:type="paragraph" w:customStyle="1" w:styleId="671C3043D06FEA4FA4C037240E535BB8">
    <w:name w:val="671C3043D06FEA4FA4C037240E535BB8"/>
  </w:style>
  <w:style w:type="paragraph" w:customStyle="1" w:styleId="6E3703510ED86447B432D260BC1970A1">
    <w:name w:val="6E3703510ED86447B432D260BC1970A1"/>
  </w:style>
  <w:style w:type="paragraph" w:customStyle="1" w:styleId="4390C058A3BD9F478D2AE24C3EDB948E">
    <w:name w:val="4390C058A3BD9F478D2AE24C3EDB948E"/>
  </w:style>
  <w:style w:type="paragraph" w:customStyle="1" w:styleId="1D397E331337FF4F82E1A9B33D34D320">
    <w:name w:val="1D397E331337FF4F82E1A9B33D34D320"/>
  </w:style>
  <w:style w:type="paragraph" w:customStyle="1" w:styleId="3CBDCBE27F5C85428B30E01649A6A7D6">
    <w:name w:val="3CBDCBE27F5C85428B30E01649A6A7D6"/>
    <w:rsid w:val="008F46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Srijan Gupta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Gupta</dc:creator>
  <cp:keywords>Hiring Manager</cp:keywords>
  <dc:description/>
  <cp:lastModifiedBy>Srijan Gupta</cp:lastModifiedBy>
  <cp:revision>1</cp:revision>
  <dcterms:created xsi:type="dcterms:W3CDTF">2025-06-11T05:25:00Z</dcterms:created>
  <dcterms:modified xsi:type="dcterms:W3CDTF">2025-06-11T05:31:00Z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